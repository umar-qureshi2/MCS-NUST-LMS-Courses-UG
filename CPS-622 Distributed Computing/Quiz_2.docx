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7D" w:rsidRPr="00140CAC" w:rsidRDefault="00E3757D" w:rsidP="00140C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CAC">
        <w:rPr>
          <w:rFonts w:ascii="Times New Roman" w:hAnsi="Times New Roman" w:cs="Times New Roman"/>
          <w:b/>
          <w:bCs/>
          <w:sz w:val="24"/>
          <w:szCs w:val="24"/>
          <w:u w:val="single"/>
        </w:rPr>
        <w:t>Quiz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-2 (BESE-13)</w:t>
      </w:r>
    </w:p>
    <w:p w:rsidR="00E3757D" w:rsidRPr="00140CAC" w:rsidRDefault="00E3757D" w:rsidP="00140CA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CA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Distribute Computing</w:t>
      </w:r>
    </w:p>
    <w:p w:rsidR="00E3757D" w:rsidRPr="00140CAC" w:rsidRDefault="00E3757D" w:rsidP="00140CA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CA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0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40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140CAC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0CAC">
        <w:rPr>
          <w:rFonts w:ascii="Times New Roman" w:hAnsi="Times New Roman" w:cs="Times New Roman"/>
          <w:b/>
          <w:bCs/>
          <w:sz w:val="24"/>
          <w:szCs w:val="24"/>
        </w:rPr>
        <w:t>Total points:</w:t>
      </w:r>
      <w:r w:rsidRPr="00140CA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E3757D" w:rsidRDefault="00E3757D">
      <w:pPr>
        <w:rPr>
          <w:rFonts w:ascii="Times New Roman" w:hAnsi="Times New Roman" w:cs="Times New Roman"/>
          <w:sz w:val="24"/>
          <w:szCs w:val="24"/>
        </w:rPr>
      </w:pPr>
    </w:p>
    <w:p w:rsidR="00E3757D" w:rsidRDefault="00E3757D">
      <w:pPr>
        <w:rPr>
          <w:rFonts w:ascii="Times New Roman" w:hAnsi="Times New Roman" w:cs="Times New Roman"/>
          <w:sz w:val="24"/>
          <w:szCs w:val="24"/>
        </w:rPr>
      </w:pPr>
      <w:r w:rsidRPr="004D3249">
        <w:rPr>
          <w:rFonts w:ascii="Times New Roman" w:hAnsi="Times New Roman" w:cs="Times New Roman"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 xml:space="preserve"> Outline a simple protocol that implements an at-most-once semantics for object invocation. Also discuss its performance under different omission failures.</w:t>
      </w:r>
      <w:r>
        <w:rPr>
          <w:rFonts w:ascii="Times New Roman" w:hAnsi="Times New Roman" w:cs="Times New Roman"/>
          <w:sz w:val="24"/>
          <w:szCs w:val="24"/>
        </w:rPr>
        <w:tab/>
        <w:t>[3+2]</w:t>
      </w:r>
    </w:p>
    <w:p w:rsidR="00E3757D" w:rsidRDefault="00E3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Compare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binding </w:t>
      </w:r>
      <w:r>
        <w:rPr>
          <w:rFonts w:ascii="Times New Roman" w:hAnsi="Times New Roman" w:cs="Times New Roman"/>
          <w:sz w:val="24"/>
          <w:szCs w:val="24"/>
        </w:rPr>
        <w:t>procedure of RMI and RPC?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:rsidR="00E3757D" w:rsidRPr="004D3249" w:rsidRDefault="00E3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How the termination model of exception handling works?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sectPr w:rsidR="00E3757D" w:rsidRPr="004D3249" w:rsidSect="001E2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5F89"/>
    <w:rsid w:val="0003671A"/>
    <w:rsid w:val="0007627E"/>
    <w:rsid w:val="000C1322"/>
    <w:rsid w:val="000C6F7B"/>
    <w:rsid w:val="00140CAC"/>
    <w:rsid w:val="001E26DF"/>
    <w:rsid w:val="0029343F"/>
    <w:rsid w:val="00300EEB"/>
    <w:rsid w:val="00327592"/>
    <w:rsid w:val="00431CF0"/>
    <w:rsid w:val="004C298A"/>
    <w:rsid w:val="004D3249"/>
    <w:rsid w:val="00575953"/>
    <w:rsid w:val="005908C2"/>
    <w:rsid w:val="005A471A"/>
    <w:rsid w:val="00645F89"/>
    <w:rsid w:val="006875AD"/>
    <w:rsid w:val="00705DE3"/>
    <w:rsid w:val="007764CB"/>
    <w:rsid w:val="007D67D3"/>
    <w:rsid w:val="00823A7B"/>
    <w:rsid w:val="008406FB"/>
    <w:rsid w:val="00857B0C"/>
    <w:rsid w:val="008D0458"/>
    <w:rsid w:val="008E11ED"/>
    <w:rsid w:val="0090570B"/>
    <w:rsid w:val="00931B6B"/>
    <w:rsid w:val="00B327FC"/>
    <w:rsid w:val="00DA496A"/>
    <w:rsid w:val="00E24BC9"/>
    <w:rsid w:val="00E3757D"/>
    <w:rsid w:val="00F9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D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1</Pages>
  <Words>56</Words>
  <Characters>321</Characters>
  <Application>Microsoft Office Outlook</Application>
  <DocSecurity>0</DocSecurity>
  <Lines>0</Lines>
  <Paragraphs>0</Paragraphs>
  <ScaleCrop>false</ScaleCrop>
  <Company>student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faisal.bashir</cp:lastModifiedBy>
  <cp:revision>14</cp:revision>
  <dcterms:created xsi:type="dcterms:W3CDTF">2010-03-25T07:46:00Z</dcterms:created>
  <dcterms:modified xsi:type="dcterms:W3CDTF">2010-04-06T06:15:00Z</dcterms:modified>
</cp:coreProperties>
</file>